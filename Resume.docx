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83C80" w14:textId="77777777" w:rsidR="0064482B" w:rsidRDefault="0064482B" w:rsidP="006A7135">
      <w:pPr>
        <w:pStyle w:val="Heading1"/>
        <w:pBdr>
          <w:bottom w:val="single" w:sz="12" w:space="0" w:color="A9122A" w:themeColor="accent1"/>
        </w:pBdr>
        <w:spacing w:line="192" w:lineRule="auto"/>
      </w:pPr>
      <w:r>
        <w:t>Objective</w:t>
      </w:r>
    </w:p>
    <w:sdt>
      <w:sdtPr>
        <w:id w:val="9459735"/>
        <w:placeholder>
          <w:docPart w:val="F7A771E13442344BBAFEF5F5009D2690"/>
        </w:placeholder>
      </w:sdtPr>
      <w:sdtContent>
        <w:p w14:paraId="0B65FEFA" w14:textId="5F865413" w:rsidR="0064482B" w:rsidRDefault="0064482B" w:rsidP="006A7135">
          <w:pPr>
            <w:pStyle w:val="BodyText"/>
            <w:spacing w:line="192" w:lineRule="auto"/>
          </w:pPr>
          <w:r>
            <w:t>Seeking an Internship to enhance my exp</w:t>
          </w:r>
          <w:r w:rsidR="00EA2D09">
            <w:t>erience in Computer Engineering</w:t>
          </w:r>
        </w:p>
      </w:sdtContent>
    </w:sdt>
    <w:p w14:paraId="62F375B0" w14:textId="77777777" w:rsidR="0064482B" w:rsidRDefault="0064482B" w:rsidP="006A7135">
      <w:pPr>
        <w:pStyle w:val="Heading1"/>
        <w:spacing w:line="192" w:lineRule="auto"/>
      </w:pPr>
      <w:r>
        <w:t xml:space="preserve"> Education</w:t>
      </w:r>
    </w:p>
    <w:p w14:paraId="30F6DBF9" w14:textId="77777777" w:rsidR="0064482B" w:rsidRPr="00387D07" w:rsidRDefault="00EA2D09" w:rsidP="006A7135">
      <w:pPr>
        <w:pStyle w:val="Heading2"/>
        <w:spacing w:line="192" w:lineRule="auto"/>
        <w:rPr>
          <w:b w:val="0"/>
        </w:rPr>
      </w:pPr>
      <w:sdt>
        <w:sdtPr>
          <w:id w:val="1555731848"/>
          <w:placeholder>
            <w:docPart w:val="9C91F2CE83D411489EA724853697AE92"/>
          </w:placeholder>
        </w:sdtPr>
        <w:sdtContent>
          <w:r w:rsidR="0064482B">
            <w:t xml:space="preserve">University of Central Florida, </w:t>
          </w:r>
          <w:r w:rsidR="0064482B" w:rsidRPr="00C8353E">
            <w:rPr>
              <w:b w:val="0"/>
            </w:rPr>
            <w:t>College of Engineering and Computer Science, Orlando, FL</w:t>
          </w:r>
        </w:sdtContent>
      </w:sdt>
    </w:p>
    <w:sdt>
      <w:sdtPr>
        <w:id w:val="9459749"/>
        <w:placeholder>
          <w:docPart w:val="CCE1BC86BE836742A4DDF2564CE75B47"/>
        </w:placeholder>
      </w:sdtPr>
      <w:sdtContent>
        <w:p w14:paraId="09619CAD" w14:textId="31336EB4" w:rsidR="0064482B" w:rsidRDefault="0064482B" w:rsidP="006A7135">
          <w:pPr>
            <w:pStyle w:val="BodyText"/>
            <w:numPr>
              <w:ilvl w:val="0"/>
              <w:numId w:val="14"/>
            </w:numPr>
            <w:spacing w:line="192" w:lineRule="auto"/>
          </w:pPr>
          <w:r>
            <w:t>Bachelor of Science in Computer Engineering</w:t>
          </w:r>
        </w:p>
        <w:p w14:paraId="196D6ACB" w14:textId="1DB303F9" w:rsidR="00EA2D09" w:rsidRDefault="00EA2D09" w:rsidP="006A7135">
          <w:pPr>
            <w:pStyle w:val="BodyText"/>
            <w:numPr>
              <w:ilvl w:val="0"/>
              <w:numId w:val="14"/>
            </w:numPr>
            <w:spacing w:line="192" w:lineRule="auto"/>
          </w:pPr>
          <w:r>
            <w:t>Anticipated Graduation: May 2017</w:t>
          </w:r>
        </w:p>
        <w:p w14:paraId="00C45BB0" w14:textId="15A6B3BB" w:rsidR="0064482B" w:rsidRDefault="00EA2D09" w:rsidP="006A7135">
          <w:pPr>
            <w:pStyle w:val="BodyText"/>
            <w:numPr>
              <w:ilvl w:val="0"/>
              <w:numId w:val="14"/>
            </w:numPr>
            <w:spacing w:line="192" w:lineRule="auto"/>
          </w:pPr>
          <w:r>
            <w:t xml:space="preserve"> </w:t>
          </w:r>
          <w:r w:rsidR="0064482B">
            <w:t>Relevant Coursework: Introduction to Programming with C, Introduction to the Engineering Profession.</w:t>
          </w:r>
        </w:p>
      </w:sdtContent>
    </w:sdt>
    <w:p w14:paraId="3B9D8CA1" w14:textId="77777777" w:rsidR="0064482B" w:rsidRPr="007A21D4" w:rsidRDefault="0064482B" w:rsidP="006A7135">
      <w:pPr>
        <w:pStyle w:val="Heading2"/>
        <w:spacing w:line="192" w:lineRule="auto"/>
        <w:rPr>
          <w:b w:val="0"/>
        </w:rPr>
      </w:pPr>
      <w:r>
        <w:t xml:space="preserve">Terra Environmental Research Institute, </w:t>
      </w:r>
      <w:r>
        <w:rPr>
          <w:b w:val="0"/>
        </w:rPr>
        <w:t>Robotics and Engineering Academy, Miami, FL</w:t>
      </w:r>
    </w:p>
    <w:sdt>
      <w:sdtPr>
        <w:id w:val="9459753"/>
        <w:placeholder>
          <w:docPart w:val="001A76D488BEB549B14047AEA071BF91"/>
        </w:placeholder>
      </w:sdtPr>
      <w:sdtContent>
        <w:p w14:paraId="2628D64B" w14:textId="52812587" w:rsidR="0064482B" w:rsidRDefault="0064482B" w:rsidP="006A7135">
          <w:pPr>
            <w:pStyle w:val="BodyText"/>
            <w:numPr>
              <w:ilvl w:val="0"/>
              <w:numId w:val="13"/>
            </w:numPr>
            <w:spacing w:line="192" w:lineRule="auto"/>
          </w:pPr>
          <w:r>
            <w:t>Relevant Coursework: AP Physics C: Mechanics, AP Calculu</w:t>
          </w:r>
          <w:r w:rsidR="00EA2D09">
            <w:t>s AB</w:t>
          </w:r>
        </w:p>
        <w:p w14:paraId="07B1B64B" w14:textId="3EBFC615" w:rsidR="0064482B" w:rsidRDefault="0064482B" w:rsidP="006A7135">
          <w:pPr>
            <w:pStyle w:val="BodyText"/>
            <w:numPr>
              <w:ilvl w:val="0"/>
              <w:numId w:val="13"/>
            </w:numPr>
            <w:spacing w:line="192" w:lineRule="auto"/>
          </w:pPr>
          <w:r>
            <w:t>Graduation: May 2013</w:t>
          </w:r>
          <w:r w:rsidR="00474662">
            <w:t>.</w:t>
          </w:r>
        </w:p>
      </w:sdtContent>
    </w:sdt>
    <w:p w14:paraId="47AB13D1" w14:textId="4871B589" w:rsidR="00F015DE" w:rsidRDefault="000201D0" w:rsidP="006A7135">
      <w:pPr>
        <w:pStyle w:val="Heading1"/>
        <w:spacing w:line="192" w:lineRule="auto"/>
      </w:pPr>
      <w:r>
        <w:t>Experience</w:t>
      </w:r>
      <w:r w:rsidR="006A7135">
        <w:t>s</w:t>
      </w:r>
      <w:bookmarkStart w:id="0" w:name="_GoBack"/>
      <w:bookmarkEnd w:id="0"/>
    </w:p>
    <w:sdt>
      <w:sdtPr>
        <w:rPr>
          <w:rFonts w:asciiTheme="minorHAnsi" w:eastAsiaTheme="minorEastAsia" w:hAnsiTheme="minorHAnsi" w:cstheme="minorBidi"/>
          <w:b w:val="0"/>
          <w:bCs w:val="0"/>
          <w:color w:val="auto"/>
          <w:szCs w:val="22"/>
        </w:rPr>
        <w:id w:val="9459739"/>
        <w:placeholder>
          <w:docPart w:val="36DCC383BB6E2F4D92D9B141E6039C0D"/>
        </w:placeholder>
      </w:sdtPr>
      <w:sdtContent>
        <w:p w14:paraId="09241817" w14:textId="77777777" w:rsidR="00D75F94" w:rsidRDefault="00D75F94" w:rsidP="006A7135">
          <w:pPr>
            <w:pStyle w:val="Heading2"/>
            <w:spacing w:line="192" w:lineRule="auto"/>
            <w:rPr>
              <w:b w:val="0"/>
            </w:rPr>
          </w:pPr>
          <w:r>
            <w:t xml:space="preserve">FIRST Robotics Club, </w:t>
          </w:r>
          <w:r>
            <w:rPr>
              <w:b w:val="0"/>
            </w:rPr>
            <w:t>Terra Environmental Research Institute, Miami, FL</w:t>
          </w:r>
        </w:p>
        <w:p w14:paraId="48BCD1B1" w14:textId="77777777" w:rsidR="00D75F94" w:rsidRPr="007B2B29" w:rsidRDefault="00955878" w:rsidP="006A7135">
          <w:pPr>
            <w:pStyle w:val="BodyText"/>
            <w:spacing w:line="192" w:lineRule="auto"/>
          </w:pPr>
          <w:r>
            <w:rPr>
              <w:i/>
            </w:rPr>
            <w:t>Senior Software Developer, Member</w:t>
          </w:r>
          <w:r w:rsidR="007B2B29">
            <w:rPr>
              <w:i/>
            </w:rPr>
            <w:t xml:space="preserve">, </w:t>
          </w:r>
          <w:r w:rsidR="007B2B29">
            <w:t>Spring 2010-2013</w:t>
          </w:r>
        </w:p>
        <w:p w14:paraId="72B85340" w14:textId="40D443A5" w:rsidR="007C1F5A" w:rsidRDefault="00F11F9F" w:rsidP="006A7135">
          <w:pPr>
            <w:pStyle w:val="BodyText"/>
            <w:numPr>
              <w:ilvl w:val="0"/>
              <w:numId w:val="15"/>
            </w:numPr>
            <w:spacing w:line="192" w:lineRule="auto"/>
          </w:pPr>
          <w:r>
            <w:t>Created complex robots, to win competitions while under significant time c</w:t>
          </w:r>
          <w:r w:rsidR="00EA2D09">
            <w:t>onstraints</w:t>
          </w:r>
        </w:p>
        <w:p w14:paraId="2F426800" w14:textId="3CF8124E" w:rsidR="006E4A2B" w:rsidRDefault="006E4A2B" w:rsidP="006A7135">
          <w:pPr>
            <w:pStyle w:val="BodyText"/>
            <w:numPr>
              <w:ilvl w:val="0"/>
              <w:numId w:val="15"/>
            </w:numPr>
            <w:spacing w:line="192" w:lineRule="auto"/>
          </w:pPr>
          <w:r>
            <w:t>Utilized C++ to program robot</w:t>
          </w:r>
          <w:r w:rsidR="007C1F5A">
            <w:t>s</w:t>
          </w:r>
          <w:r>
            <w:t xml:space="preserve"> to perform complex tasks, both autonomo</w:t>
          </w:r>
          <w:r w:rsidR="00EA2D09">
            <w:t>usly and under operator control</w:t>
          </w:r>
        </w:p>
        <w:p w14:paraId="586AE35F" w14:textId="783BE027" w:rsidR="006A7135" w:rsidRDefault="006A7135" w:rsidP="006A7135">
          <w:pPr>
            <w:pStyle w:val="BodyText"/>
            <w:numPr>
              <w:ilvl w:val="0"/>
              <w:numId w:val="15"/>
            </w:numPr>
            <w:spacing w:line="192" w:lineRule="auto"/>
          </w:pPr>
          <w:r>
            <w:t>Collaborated directly with Mechanical, Electrical, and Software engineers from Motorola Solutions</w:t>
          </w:r>
        </w:p>
        <w:p w14:paraId="4440F7D3" w14:textId="6CE3BD13" w:rsidR="007B2B29" w:rsidRDefault="00F11F9F" w:rsidP="006A7135">
          <w:pPr>
            <w:pStyle w:val="BodyText"/>
            <w:numPr>
              <w:ilvl w:val="0"/>
              <w:numId w:val="15"/>
            </w:numPr>
            <w:spacing w:line="192" w:lineRule="auto"/>
          </w:pPr>
          <w:r>
            <w:t>Taught younger club m</w:t>
          </w:r>
          <w:r w:rsidR="00EA2D09">
            <w:t>embers to program robots in C++</w:t>
          </w:r>
        </w:p>
        <w:p w14:paraId="0B7037EA" w14:textId="61E32540" w:rsidR="00387D07" w:rsidRPr="00D75F94" w:rsidRDefault="00C21E21" w:rsidP="006A7135">
          <w:pPr>
            <w:pStyle w:val="BodyText"/>
            <w:numPr>
              <w:ilvl w:val="0"/>
              <w:numId w:val="15"/>
            </w:numPr>
            <w:spacing w:line="192" w:lineRule="auto"/>
          </w:pPr>
          <w:r>
            <w:t xml:space="preserve"> </w:t>
          </w:r>
          <w:r w:rsidR="006E4A2B">
            <w:t>Awarded Software Engi</w:t>
          </w:r>
          <w:r w:rsidR="00EA2D09">
            <w:t>neer Award for the year of 2013</w:t>
          </w:r>
        </w:p>
      </w:sdtContent>
    </w:sdt>
    <w:sdt>
      <w:sdtPr>
        <w:rPr>
          <w:rFonts w:asciiTheme="minorHAnsi" w:eastAsiaTheme="minorEastAsia" w:hAnsiTheme="minorHAnsi" w:cstheme="minorBidi"/>
          <w:b w:val="0"/>
          <w:bCs w:val="0"/>
          <w:color w:val="auto"/>
          <w:szCs w:val="22"/>
        </w:rPr>
        <w:id w:val="9459744"/>
        <w:placeholder>
          <w:docPart w:val="A6C0BF66CA5BEE43A5DBEA98906418CF"/>
        </w:placeholder>
      </w:sdtPr>
      <w:sdtContent>
        <w:p w14:paraId="6B1DD2D0" w14:textId="77777777" w:rsidR="00DA3F3E" w:rsidRDefault="00DA3F3E" w:rsidP="006A7135">
          <w:pPr>
            <w:pStyle w:val="Heading2"/>
            <w:spacing w:line="192" w:lineRule="auto"/>
            <w:rPr>
              <w:b w:val="0"/>
            </w:rPr>
          </w:pPr>
          <w:r>
            <w:t xml:space="preserve">JCC Summer Camp, </w:t>
          </w:r>
          <w:r>
            <w:rPr>
              <w:b w:val="0"/>
            </w:rPr>
            <w:t xml:space="preserve">Dave and Mary </w:t>
          </w:r>
          <w:proofErr w:type="spellStart"/>
          <w:r>
            <w:rPr>
              <w:b w:val="0"/>
            </w:rPr>
            <w:t>Alper</w:t>
          </w:r>
          <w:proofErr w:type="spellEnd"/>
          <w:r>
            <w:rPr>
              <w:b w:val="0"/>
            </w:rPr>
            <w:t xml:space="preserve"> JCC, Miami</w:t>
          </w:r>
          <w:r w:rsidR="00201499">
            <w:rPr>
              <w:b w:val="0"/>
            </w:rPr>
            <w:t>,</w:t>
          </w:r>
          <w:r>
            <w:rPr>
              <w:b w:val="0"/>
            </w:rPr>
            <w:t xml:space="preserve"> FL</w:t>
          </w:r>
        </w:p>
        <w:p w14:paraId="722D685A" w14:textId="77777777" w:rsidR="00DA3F3E" w:rsidRDefault="00DA3F3E" w:rsidP="006A7135">
          <w:pPr>
            <w:pStyle w:val="BodyText"/>
            <w:spacing w:line="192" w:lineRule="auto"/>
          </w:pPr>
          <w:r>
            <w:rPr>
              <w:i/>
            </w:rPr>
            <w:t xml:space="preserve">Junior Counselor, </w:t>
          </w:r>
          <w:r w:rsidR="00201499">
            <w:t>Summers</w:t>
          </w:r>
          <w:r w:rsidR="00F11F9F">
            <w:t xml:space="preserve"> of </w:t>
          </w:r>
          <w:r>
            <w:t>2011-2012</w:t>
          </w:r>
        </w:p>
        <w:p w14:paraId="53092906" w14:textId="70143B48" w:rsidR="00D07514" w:rsidRDefault="00DA3F3E" w:rsidP="006A7135">
          <w:pPr>
            <w:pStyle w:val="BodyText"/>
            <w:numPr>
              <w:ilvl w:val="0"/>
              <w:numId w:val="16"/>
            </w:numPr>
            <w:spacing w:line="192" w:lineRule="auto"/>
          </w:pPr>
          <w:r>
            <w:t>Assisted in care taking of children ages 7-8</w:t>
          </w:r>
        </w:p>
        <w:p w14:paraId="2177AD6A" w14:textId="23C1D067" w:rsidR="00F015DE" w:rsidRDefault="00D07514" w:rsidP="006A7135">
          <w:pPr>
            <w:pStyle w:val="BodyText"/>
            <w:numPr>
              <w:ilvl w:val="0"/>
              <w:numId w:val="16"/>
            </w:numPr>
            <w:spacing w:line="192" w:lineRule="auto"/>
          </w:pPr>
          <w:r>
            <w:t>Trained younger camp staff to be more ef</w:t>
          </w:r>
          <w:r w:rsidR="00EA2D09">
            <w:t>fective leaders and care takers</w:t>
          </w:r>
        </w:p>
      </w:sdtContent>
    </w:sdt>
    <w:p w14:paraId="07447402" w14:textId="77777777" w:rsidR="00F015DE" w:rsidRDefault="000201D0" w:rsidP="006A7135">
      <w:pPr>
        <w:pStyle w:val="Heading1"/>
        <w:tabs>
          <w:tab w:val="left" w:pos="2592"/>
        </w:tabs>
        <w:spacing w:line="192" w:lineRule="auto"/>
        <w:ind w:left="0" w:firstLine="0"/>
      </w:pPr>
      <w:r>
        <w:t>Skills</w:t>
      </w:r>
      <w:r w:rsidR="004B51CE">
        <w:t xml:space="preserve"> and Interests</w:t>
      </w:r>
    </w:p>
    <w:sdt>
      <w:sdtPr>
        <w:rPr>
          <w:rFonts w:asciiTheme="minorHAnsi" w:eastAsiaTheme="minorEastAsia" w:hAnsiTheme="minorHAnsi" w:cstheme="minorBidi"/>
          <w:b w:val="0"/>
          <w:bCs w:val="0"/>
          <w:color w:val="auto"/>
          <w:szCs w:val="22"/>
        </w:rPr>
        <w:id w:val="9459754"/>
        <w:placeholder>
          <w:docPart w:val="CFE15A756D8E2F44AF869561BB847A1F"/>
        </w:placeholder>
      </w:sdtPr>
      <w:sdtContent>
        <w:p w14:paraId="6823228D" w14:textId="77777777" w:rsidR="004B51CE" w:rsidRPr="007A21D4" w:rsidRDefault="0064482B" w:rsidP="006A7135">
          <w:pPr>
            <w:pStyle w:val="Heading2"/>
            <w:spacing w:line="192" w:lineRule="auto"/>
            <w:rPr>
              <w:b w:val="0"/>
            </w:rPr>
          </w:pPr>
          <w:r>
            <w:t>Skills</w:t>
          </w:r>
        </w:p>
        <w:p w14:paraId="26F17369" w14:textId="2A857A8C" w:rsidR="004B51CE" w:rsidRDefault="004B51CE" w:rsidP="006A7135">
          <w:pPr>
            <w:pStyle w:val="BodyText"/>
            <w:spacing w:line="192" w:lineRule="auto"/>
            <w:ind w:left="720"/>
          </w:pPr>
          <w:r>
            <w:t>C++, C, Python, JavaScript</w:t>
          </w:r>
          <w:r w:rsidR="00474662">
            <w:t>, HTML, B</w:t>
          </w:r>
          <w:r w:rsidR="0064482B">
            <w:t>ash, Java, and Objective-C</w:t>
          </w:r>
        </w:p>
        <w:p w14:paraId="17E5441C" w14:textId="77777777" w:rsidR="004B51CE" w:rsidRDefault="004B51CE" w:rsidP="006A7135">
          <w:pPr>
            <w:pStyle w:val="BodyText"/>
            <w:spacing w:line="192" w:lineRule="auto"/>
            <w:rPr>
              <w:b/>
            </w:rPr>
          </w:pPr>
          <w:r>
            <w:rPr>
              <w:b/>
            </w:rPr>
            <w:t>Interests</w:t>
          </w:r>
        </w:p>
        <w:p w14:paraId="37434709" w14:textId="5D64C7F2" w:rsidR="00F015DE" w:rsidRDefault="004B51CE" w:rsidP="006A7135">
          <w:pPr>
            <w:pStyle w:val="BodyText"/>
            <w:spacing w:line="192" w:lineRule="auto"/>
            <w:ind w:left="720"/>
          </w:pPr>
          <w:r>
            <w:t>Computer Programming, Computer Engineering, Mathematics, Physics</w:t>
          </w:r>
        </w:p>
      </w:sdtContent>
    </w:sdt>
    <w:sectPr w:rsidR="00F015DE" w:rsidSect="00F015DE">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E4F9C" w14:textId="77777777" w:rsidR="006A7135" w:rsidRDefault="006A7135">
      <w:r>
        <w:separator/>
      </w:r>
    </w:p>
  </w:endnote>
  <w:endnote w:type="continuationSeparator" w:id="0">
    <w:p w14:paraId="5F192DE3" w14:textId="77777777" w:rsidR="006A7135" w:rsidRDefault="006A7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8485F" w14:textId="77777777" w:rsidR="006A7135" w:rsidRDefault="006A7135">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E935" w14:textId="77777777" w:rsidR="006A7135" w:rsidRDefault="006A7135">
      <w:r>
        <w:separator/>
      </w:r>
    </w:p>
  </w:footnote>
  <w:footnote w:type="continuationSeparator" w:id="0">
    <w:p w14:paraId="37A5555D" w14:textId="77777777" w:rsidR="006A7135" w:rsidRDefault="006A71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6A7135" w14:paraId="3832179C" w14:textId="77777777">
      <w:trPr>
        <w:trHeight w:val="720"/>
      </w:trPr>
      <w:tc>
        <w:tcPr>
          <w:tcW w:w="10188" w:type="dxa"/>
          <w:vAlign w:val="center"/>
        </w:tcPr>
        <w:p w14:paraId="4397C271" w14:textId="77777777" w:rsidR="006A7135" w:rsidRDefault="006A7135"/>
      </w:tc>
      <w:tc>
        <w:tcPr>
          <w:tcW w:w="720" w:type="dxa"/>
          <w:shd w:val="clear" w:color="auto" w:fill="A9122A" w:themeFill="accent1"/>
          <w:vAlign w:val="center"/>
        </w:tcPr>
        <w:p w14:paraId="300B2FB6" w14:textId="77777777" w:rsidR="006A7135" w:rsidRDefault="006A7135"/>
      </w:tc>
    </w:tr>
  </w:tbl>
  <w:p w14:paraId="74C081E0" w14:textId="77777777" w:rsidR="006A7135" w:rsidRDefault="006A71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A91E" w14:textId="464063D3" w:rsidR="006A7135" w:rsidRDefault="006A7135" w:rsidP="00D07514">
    <w:pPr>
      <w:pStyle w:val="Header"/>
      <w:jc w:val="center"/>
    </w:pPr>
    <w:r>
      <w:rPr>
        <w:rFonts w:asciiTheme="majorHAnsi" w:hAnsiTheme="majorHAnsi" w:cstheme="majorHAnsi"/>
        <w:b/>
        <w:sz w:val="32"/>
        <w:szCs w:val="32"/>
      </w:rPr>
      <w:t>Jonathan Gillis</w:t>
    </w:r>
    <w:r>
      <w:rPr>
        <w:rFonts w:asciiTheme="majorHAnsi" w:hAnsiTheme="majorHAnsi" w:cstheme="majorHAnsi"/>
        <w:b/>
        <w:sz w:val="32"/>
        <w:szCs w:val="32"/>
      </w:rPr>
      <w:br/>
    </w:r>
    <w:r>
      <w:rPr>
        <w:rFonts w:asciiTheme="majorHAnsi" w:hAnsiTheme="majorHAnsi" w:cstheme="majorHAnsi"/>
        <w:b/>
        <w:szCs w:val="20"/>
      </w:rPr>
      <w:t xml:space="preserve">Phone: </w:t>
    </w:r>
    <w:r>
      <w:rPr>
        <w:rFonts w:asciiTheme="majorHAnsi" w:hAnsiTheme="majorHAnsi" w:cstheme="majorHAnsi"/>
        <w:szCs w:val="20"/>
      </w:rPr>
      <w:t>305-607-8551</w:t>
    </w:r>
    <w:r>
      <w:rPr>
        <w:rFonts w:asciiTheme="majorHAnsi" w:hAnsiTheme="majorHAnsi" w:cstheme="majorHAnsi"/>
        <w:szCs w:val="20"/>
      </w:rPr>
      <w:br/>
    </w:r>
    <w:r w:rsidRPr="00DA3E01">
      <w:rPr>
        <w:rFonts w:asciiTheme="majorHAnsi" w:hAnsiTheme="majorHAnsi" w:cstheme="majorHAnsi"/>
        <w:b/>
      </w:rPr>
      <w:t>Current Address:</w:t>
    </w:r>
    <w:r w:rsidRPr="00DA3E01">
      <w:rPr>
        <w:rFonts w:asciiTheme="majorHAnsi" w:hAnsiTheme="majorHAnsi" w:cstheme="majorHAnsi"/>
        <w:b/>
      </w:rPr>
      <w:ptab w:relativeTo="margin" w:alignment="center" w:leader="none"/>
    </w:r>
    <w:r>
      <w:rPr>
        <w:rFonts w:asciiTheme="majorHAnsi" w:hAnsiTheme="majorHAnsi" w:cstheme="majorHAnsi"/>
        <w:b/>
      </w:rPr>
      <w:t xml:space="preserve">Email: </w:t>
    </w:r>
    <w:r>
      <w:rPr>
        <w:rFonts w:asciiTheme="majorHAnsi" w:hAnsiTheme="majorHAnsi" w:cstheme="majorHAnsi"/>
      </w:rPr>
      <w:t>JGillis3295@gmail.com</w:t>
    </w:r>
    <w:r w:rsidRPr="00DA3E01">
      <w:rPr>
        <w:rFonts w:asciiTheme="majorHAnsi" w:hAnsiTheme="majorHAnsi" w:cstheme="majorHAnsi"/>
        <w:b/>
      </w:rPr>
      <w:ptab w:relativeTo="margin" w:alignment="right" w:leader="none"/>
    </w:r>
    <w:r w:rsidRPr="00DA3E01">
      <w:rPr>
        <w:rFonts w:asciiTheme="majorHAnsi" w:hAnsiTheme="majorHAnsi" w:cstheme="majorHAnsi"/>
        <w:b/>
      </w:rPr>
      <w:t>Permanent Address</w:t>
    </w:r>
    <w:r>
      <w:rPr>
        <w:rFonts w:asciiTheme="majorHAnsi" w:hAnsiTheme="majorHAnsi" w:cstheme="majorHAnsi"/>
        <w:b/>
      </w:rPr>
      <w:t>:</w:t>
    </w:r>
    <w:r>
      <w:br/>
    </w:r>
    <w:r>
      <w:rPr>
        <w:rFonts w:asciiTheme="majorHAnsi" w:hAnsiTheme="majorHAnsi" w:cstheme="majorHAnsi"/>
      </w:rPr>
      <w:t>Academic Village Mail Center, PO box 167879</w:t>
    </w:r>
    <w:r w:rsidRPr="006E4A2B">
      <w:rPr>
        <w:rFonts w:asciiTheme="majorHAnsi" w:hAnsiTheme="majorHAnsi" w:cstheme="majorHAnsi"/>
      </w:rPr>
      <w:ptab w:relativeTo="margin" w:alignment="center" w:leader="none"/>
    </w:r>
    <w:r w:rsidRPr="006E4A2B">
      <w:rPr>
        <w:rFonts w:asciiTheme="majorHAnsi" w:hAnsiTheme="majorHAnsi" w:cstheme="majorHAnsi"/>
      </w:rPr>
      <w:ptab w:relativeTo="margin" w:alignment="right" w:leader="none"/>
    </w:r>
    <w:r w:rsidRPr="006E4A2B">
      <w:rPr>
        <w:rFonts w:asciiTheme="majorHAnsi" w:hAnsiTheme="majorHAnsi" w:cstheme="majorHAnsi"/>
      </w:rPr>
      <w:t>6975</w:t>
    </w:r>
    <w:r w:rsidRPr="00DA3E01">
      <w:rPr>
        <w:rFonts w:asciiTheme="majorHAnsi" w:hAnsiTheme="majorHAnsi" w:cstheme="majorHAnsi"/>
      </w:rPr>
      <w:t xml:space="preserve"> SW 149 Terrace</w:t>
    </w:r>
    <w:r>
      <w:br/>
    </w:r>
    <w:r w:rsidRPr="00D07514">
      <w:rPr>
        <w:rFonts w:asciiTheme="majorHAnsi" w:hAnsiTheme="majorHAnsi" w:cstheme="majorHAnsi"/>
      </w:rPr>
      <w:t>Orlando, FL</w:t>
    </w:r>
    <w:r>
      <w:rPr>
        <w:rFonts w:asciiTheme="majorHAnsi" w:hAnsiTheme="majorHAnsi" w:cstheme="majorHAnsi"/>
      </w:rPr>
      <w:t xml:space="preserve"> 32816</w:t>
    </w:r>
    <w:r w:rsidRPr="00D07514">
      <w:rPr>
        <w:rFonts w:asciiTheme="majorHAnsi" w:hAnsiTheme="majorHAnsi" w:cstheme="majorHAnsi"/>
      </w:rPr>
      <w:ptab w:relativeTo="margin" w:alignment="center" w:leader="none"/>
    </w:r>
    <w:r w:rsidRPr="00D07514">
      <w:rPr>
        <w:rFonts w:asciiTheme="majorHAnsi" w:hAnsiTheme="majorHAnsi" w:cstheme="majorHAnsi"/>
      </w:rPr>
      <w:ptab w:relativeTo="margin" w:alignment="right" w:leader="none"/>
    </w:r>
    <w:r w:rsidRPr="00D07514">
      <w:rPr>
        <w:rFonts w:asciiTheme="majorHAnsi" w:hAnsiTheme="majorHAnsi" w:cstheme="majorHAnsi"/>
      </w:rPr>
      <w:t>Miami</w:t>
    </w:r>
    <w:r w:rsidRPr="00DA3E01">
      <w:rPr>
        <w:rFonts w:asciiTheme="majorHAnsi" w:hAnsiTheme="majorHAnsi" w:cstheme="majorHAnsi"/>
      </w:rPr>
      <w:t>, FL 33158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8C6885"/>
    <w:multiLevelType w:val="multilevel"/>
    <w:tmpl w:val="24C85B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1E206AAF"/>
    <w:multiLevelType w:val="hybridMultilevel"/>
    <w:tmpl w:val="24C8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31A99"/>
    <w:multiLevelType w:val="hybridMultilevel"/>
    <w:tmpl w:val="08D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25FE5"/>
    <w:multiLevelType w:val="hybridMultilevel"/>
    <w:tmpl w:val="30A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82432"/>
    <w:multiLevelType w:val="hybridMultilevel"/>
    <w:tmpl w:val="A718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0031F"/>
    <w:multiLevelType w:val="hybridMultilevel"/>
    <w:tmpl w:val="A46C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C036A"/>
    <w:rsid w:val="000201D0"/>
    <w:rsid w:val="00082D18"/>
    <w:rsid w:val="000B233E"/>
    <w:rsid w:val="00114A95"/>
    <w:rsid w:val="001F21FF"/>
    <w:rsid w:val="00201499"/>
    <w:rsid w:val="00387D07"/>
    <w:rsid w:val="00437BEB"/>
    <w:rsid w:val="00466006"/>
    <w:rsid w:val="00474662"/>
    <w:rsid w:val="004B51CE"/>
    <w:rsid w:val="005C036A"/>
    <w:rsid w:val="0064482B"/>
    <w:rsid w:val="006A7135"/>
    <w:rsid w:val="006E4A2B"/>
    <w:rsid w:val="006F7D68"/>
    <w:rsid w:val="0078650F"/>
    <w:rsid w:val="007A21D4"/>
    <w:rsid w:val="007B2B29"/>
    <w:rsid w:val="007C1F5A"/>
    <w:rsid w:val="008118CC"/>
    <w:rsid w:val="0083285E"/>
    <w:rsid w:val="00955878"/>
    <w:rsid w:val="00995900"/>
    <w:rsid w:val="00BA551E"/>
    <w:rsid w:val="00BC23F3"/>
    <w:rsid w:val="00C21E21"/>
    <w:rsid w:val="00C8353E"/>
    <w:rsid w:val="00D07514"/>
    <w:rsid w:val="00D516FC"/>
    <w:rsid w:val="00D75F94"/>
    <w:rsid w:val="00DA3E01"/>
    <w:rsid w:val="00DA3F3E"/>
    <w:rsid w:val="00EA2D09"/>
    <w:rsid w:val="00F015DE"/>
    <w:rsid w:val="00F11F9F"/>
    <w:rsid w:val="00FC3E61"/>
    <w:rsid w:val="00FF4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8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F015DE"/>
    <w:pPr>
      <w:tabs>
        <w:tab w:val="center" w:pos="4680"/>
        <w:tab w:val="right" w:pos="9360"/>
      </w:tabs>
      <w:spacing w:after="200"/>
    </w:pPr>
  </w:style>
  <w:style w:type="character" w:customStyle="1" w:styleId="HeaderChar">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269E1E7F910E404886955380D0958637">
    <w:name w:val="269E1E7F910E404886955380D0958637"/>
    <w:rsid w:val="004B51CE"/>
    <w:rPr>
      <w:sz w:val="24"/>
      <w:szCs w:val="24"/>
      <w:lang w:eastAsia="ja-JP"/>
    </w:rPr>
  </w:style>
  <w:style w:type="character" w:styleId="Hyperlink">
    <w:name w:val="Hyperlink"/>
    <w:basedOn w:val="DefaultParagraphFont"/>
    <w:uiPriority w:val="99"/>
    <w:unhideWhenUsed/>
    <w:rsid w:val="00DA3F3E"/>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F015DE"/>
    <w:pPr>
      <w:tabs>
        <w:tab w:val="center" w:pos="4680"/>
        <w:tab w:val="right" w:pos="9360"/>
      </w:tabs>
      <w:spacing w:after="200"/>
    </w:pPr>
  </w:style>
  <w:style w:type="character" w:customStyle="1" w:styleId="HeaderChar">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269E1E7F910E404886955380D0958637">
    <w:name w:val="269E1E7F910E404886955380D0958637"/>
    <w:rsid w:val="004B51CE"/>
    <w:rPr>
      <w:sz w:val="24"/>
      <w:szCs w:val="24"/>
      <w:lang w:eastAsia="ja-JP"/>
    </w:rPr>
  </w:style>
  <w:style w:type="character" w:styleId="Hyperlink">
    <w:name w:val="Hyperlink"/>
    <w:basedOn w:val="DefaultParagraphFont"/>
    <w:uiPriority w:val="99"/>
    <w:unhideWhenUsed/>
    <w:rsid w:val="00DA3F3E"/>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DCC383BB6E2F4D92D9B141E6039C0D"/>
        <w:category>
          <w:name w:val="General"/>
          <w:gallery w:val="placeholder"/>
        </w:category>
        <w:types>
          <w:type w:val="bbPlcHdr"/>
        </w:types>
        <w:behaviors>
          <w:behavior w:val="content"/>
        </w:behaviors>
        <w:guid w:val="{9455C666-3963-1445-B05A-6C956CCDB8AD}"/>
      </w:docPartPr>
      <w:docPartBody>
        <w:p w:rsidR="005433AA" w:rsidRDefault="005433AA">
          <w:pPr>
            <w:pStyle w:val="36DCC383BB6E2F4D92D9B141E6039C0D"/>
          </w:pPr>
          <w:r>
            <w:t>Lorem ipsum dolor</w:t>
          </w:r>
        </w:p>
      </w:docPartBody>
    </w:docPart>
    <w:docPart>
      <w:docPartPr>
        <w:name w:val="A6C0BF66CA5BEE43A5DBEA98906418CF"/>
        <w:category>
          <w:name w:val="General"/>
          <w:gallery w:val="placeholder"/>
        </w:category>
        <w:types>
          <w:type w:val="bbPlcHdr"/>
        </w:types>
        <w:behaviors>
          <w:behavior w:val="content"/>
        </w:behaviors>
        <w:guid w:val="{B37C0E4F-3CDF-2349-B113-753BCA2794A9}"/>
      </w:docPartPr>
      <w:docPartBody>
        <w:p w:rsidR="005433AA" w:rsidRDefault="005433AA">
          <w:pPr>
            <w:pStyle w:val="A6C0BF66CA5BEE43A5DBEA98906418CF"/>
          </w:pPr>
          <w:r>
            <w:t>Lorem ipsum dolor</w:t>
          </w:r>
        </w:p>
      </w:docPartBody>
    </w:docPart>
    <w:docPart>
      <w:docPartPr>
        <w:name w:val="CFE15A756D8E2F44AF869561BB847A1F"/>
        <w:category>
          <w:name w:val="General"/>
          <w:gallery w:val="placeholder"/>
        </w:category>
        <w:types>
          <w:type w:val="bbPlcHdr"/>
        </w:types>
        <w:behaviors>
          <w:behavior w:val="content"/>
        </w:behaviors>
        <w:guid w:val="{F7F093E3-2899-8547-8959-1484BCE0BAF3}"/>
      </w:docPartPr>
      <w:docPartBody>
        <w:p w:rsidR="005433AA" w:rsidRDefault="005433AA">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433AA" w:rsidRDefault="005433AA">
          <w:pPr>
            <w:pStyle w:val="CFE15A756D8E2F44AF869561BB847A1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C91F2CE83D411489EA724853697AE92"/>
        <w:category>
          <w:name w:val="General"/>
          <w:gallery w:val="placeholder"/>
        </w:category>
        <w:types>
          <w:type w:val="bbPlcHdr"/>
        </w:types>
        <w:behaviors>
          <w:behavior w:val="content"/>
        </w:behaviors>
        <w:guid w:val="{C04D6DCF-D44F-F843-8FA4-D1E005CB76C6}"/>
      </w:docPartPr>
      <w:docPartBody>
        <w:p w:rsidR="005433AA" w:rsidRDefault="005433AA" w:rsidP="005433AA">
          <w:pPr>
            <w:pStyle w:val="9C91F2CE83D411489EA724853697AE92"/>
          </w:pPr>
          <w:r>
            <w:t>Aliquam dapibus.</w:t>
          </w:r>
        </w:p>
      </w:docPartBody>
    </w:docPart>
    <w:docPart>
      <w:docPartPr>
        <w:name w:val="CCE1BC86BE836742A4DDF2564CE75B47"/>
        <w:category>
          <w:name w:val="General"/>
          <w:gallery w:val="placeholder"/>
        </w:category>
        <w:types>
          <w:type w:val="bbPlcHdr"/>
        </w:types>
        <w:behaviors>
          <w:behavior w:val="content"/>
        </w:behaviors>
        <w:guid w:val="{9BFC4FA1-F92C-1849-B985-98F890F1E450}"/>
      </w:docPartPr>
      <w:docPartBody>
        <w:p w:rsidR="005433AA" w:rsidRDefault="005433AA" w:rsidP="005433AA">
          <w:pPr>
            <w:pStyle w:val="CCE1BC86BE836742A4DDF2564CE75B4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01A76D488BEB549B14047AEA071BF91"/>
        <w:category>
          <w:name w:val="General"/>
          <w:gallery w:val="placeholder"/>
        </w:category>
        <w:types>
          <w:type w:val="bbPlcHdr"/>
        </w:types>
        <w:behaviors>
          <w:behavior w:val="content"/>
        </w:behaviors>
        <w:guid w:val="{9BB5B8F4-DD1B-FA48-88D5-E4EF519189BC}"/>
      </w:docPartPr>
      <w:docPartBody>
        <w:p w:rsidR="005433AA" w:rsidRDefault="005433AA" w:rsidP="005433AA">
          <w:pPr>
            <w:pStyle w:val="001A76D488BEB549B14047AEA071BF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7A771E13442344BBAFEF5F5009D2690"/>
        <w:category>
          <w:name w:val="General"/>
          <w:gallery w:val="placeholder"/>
        </w:category>
        <w:types>
          <w:type w:val="bbPlcHdr"/>
        </w:types>
        <w:behaviors>
          <w:behavior w:val="content"/>
        </w:behaviors>
        <w:guid w:val="{24161EC5-D2F7-FB4A-8F5A-EE3B6E1AC5E6}"/>
      </w:docPartPr>
      <w:docPartBody>
        <w:p w:rsidR="005433AA" w:rsidRDefault="005433AA" w:rsidP="005433AA">
          <w:pPr>
            <w:pStyle w:val="F7A771E13442344BBAFEF5F5009D269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AA"/>
    <w:rsid w:val="005433AA"/>
    <w:rsid w:val="00567F1C"/>
    <w:rsid w:val="00BA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BABCF99D8F84CBF3BA419B402BB59">
    <w:name w:val="21FBABCF99D8F84CBF3BA419B402BB59"/>
  </w:style>
  <w:style w:type="paragraph" w:customStyle="1" w:styleId="36DCC383BB6E2F4D92D9B141E6039C0D">
    <w:name w:val="36DCC383BB6E2F4D92D9B141E6039C0D"/>
  </w:style>
  <w:style w:type="paragraph" w:customStyle="1" w:styleId="D52564FA2537304EB977BBAABD76FB16">
    <w:name w:val="D52564FA2537304EB977BBAABD76FB16"/>
  </w:style>
  <w:style w:type="paragraph" w:customStyle="1" w:styleId="A6C0BF66CA5BEE43A5DBEA98906418CF">
    <w:name w:val="A6C0BF66CA5BEE43A5DBEA98906418CF"/>
  </w:style>
  <w:style w:type="paragraph" w:customStyle="1" w:styleId="18A7434F72ECB54FA1217CF1382C5A73">
    <w:name w:val="18A7434F72ECB54FA1217CF1382C5A73"/>
  </w:style>
  <w:style w:type="paragraph" w:customStyle="1" w:styleId="F3BEBB4556DB1D47B12B15F78B60590E">
    <w:name w:val="F3BEBB4556DB1D47B12B15F78B60590E"/>
  </w:style>
  <w:style w:type="paragraph" w:customStyle="1" w:styleId="496E310E510C7C49A5BB67A86054D44C">
    <w:name w:val="496E310E510C7C49A5BB67A86054D44C"/>
  </w:style>
  <w:style w:type="paragraph" w:customStyle="1" w:styleId="3C387068A5AB7F4AAD6485CE98229CEC">
    <w:name w:val="3C387068A5AB7F4AAD6485CE98229CEC"/>
  </w:style>
  <w:style w:type="paragraph" w:customStyle="1" w:styleId="8A60FD33F8F8C04E9630702626F3041B">
    <w:name w:val="8A60FD33F8F8C04E9630702626F3041B"/>
  </w:style>
  <w:style w:type="paragraph" w:customStyle="1" w:styleId="DE7249229D9903439DE35A5346A79229">
    <w:name w:val="DE7249229D9903439DE35A5346A79229"/>
  </w:style>
  <w:style w:type="paragraph" w:customStyle="1" w:styleId="269E1E7F910E404886955380D0958637">
    <w:name w:val="269E1E7F910E404886955380D0958637"/>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FE15A756D8E2F44AF869561BB847A1F">
    <w:name w:val="CFE15A756D8E2F44AF869561BB847A1F"/>
  </w:style>
  <w:style w:type="paragraph" w:customStyle="1" w:styleId="4C4039B17231684E9C4FD9954D200B6A">
    <w:name w:val="4C4039B17231684E9C4FD9954D200B6A"/>
    <w:rsid w:val="005433AA"/>
  </w:style>
  <w:style w:type="paragraph" w:customStyle="1" w:styleId="1D0B5539254A63438377977710C41E5E">
    <w:name w:val="1D0B5539254A63438377977710C41E5E"/>
    <w:rsid w:val="005433AA"/>
  </w:style>
  <w:style w:type="paragraph" w:customStyle="1" w:styleId="9C91F2CE83D411489EA724853697AE92">
    <w:name w:val="9C91F2CE83D411489EA724853697AE92"/>
    <w:rsid w:val="005433AA"/>
  </w:style>
  <w:style w:type="paragraph" w:customStyle="1" w:styleId="CCE1BC86BE836742A4DDF2564CE75B47">
    <w:name w:val="CCE1BC86BE836742A4DDF2564CE75B47"/>
    <w:rsid w:val="005433AA"/>
  </w:style>
  <w:style w:type="paragraph" w:customStyle="1" w:styleId="001A76D488BEB549B14047AEA071BF91">
    <w:name w:val="001A76D488BEB549B14047AEA071BF91"/>
    <w:rsid w:val="005433AA"/>
  </w:style>
  <w:style w:type="paragraph" w:customStyle="1" w:styleId="F7A771E13442344BBAFEF5F5009D2690">
    <w:name w:val="F7A771E13442344BBAFEF5F5009D2690"/>
    <w:rsid w:val="005433AA"/>
  </w:style>
  <w:style w:type="paragraph" w:customStyle="1" w:styleId="AE84326C1E5A7D4393E8AC9F72FDE600">
    <w:name w:val="AE84326C1E5A7D4393E8AC9F72FDE600"/>
    <w:rsid w:val="005433AA"/>
  </w:style>
  <w:style w:type="paragraph" w:customStyle="1" w:styleId="1DDA8C224B0A334294BD051D73A3C66E">
    <w:name w:val="1DDA8C224B0A334294BD051D73A3C66E"/>
    <w:rsid w:val="005433AA"/>
  </w:style>
  <w:style w:type="paragraph" w:customStyle="1" w:styleId="7379BAF26A9C224AADF3BF6EE18D3E9E">
    <w:name w:val="7379BAF26A9C224AADF3BF6EE18D3E9E"/>
    <w:rsid w:val="005433AA"/>
  </w:style>
  <w:style w:type="paragraph" w:customStyle="1" w:styleId="C3A2C1E437A4FB4D85E932008DE0324D">
    <w:name w:val="C3A2C1E437A4FB4D85E932008DE0324D"/>
    <w:rsid w:val="005433AA"/>
  </w:style>
  <w:style w:type="paragraph" w:customStyle="1" w:styleId="748B7ED1B396ED4ABABCC5E2A2FC4F09">
    <w:name w:val="748B7ED1B396ED4ABABCC5E2A2FC4F09"/>
    <w:rsid w:val="005433AA"/>
  </w:style>
  <w:style w:type="paragraph" w:customStyle="1" w:styleId="4ECD7C3FC1A78744BD9C4439320AD249">
    <w:name w:val="4ECD7C3FC1A78744BD9C4439320AD249"/>
    <w:rsid w:val="005433AA"/>
  </w:style>
  <w:style w:type="paragraph" w:customStyle="1" w:styleId="3209781F3727EA4EA3C5E9FB475DB4E8">
    <w:name w:val="3209781F3727EA4EA3C5E9FB475DB4E8"/>
    <w:rsid w:val="005433AA"/>
  </w:style>
  <w:style w:type="paragraph" w:customStyle="1" w:styleId="C1257A68B3E66A4B82112B40024D81B0">
    <w:name w:val="C1257A68B3E66A4B82112B40024D81B0"/>
    <w:rsid w:val="005433AA"/>
  </w:style>
  <w:style w:type="paragraph" w:customStyle="1" w:styleId="1733218719AEFF47AC20A42C8A298B51">
    <w:name w:val="1733218719AEFF47AC20A42C8A298B51"/>
    <w:rsid w:val="005433AA"/>
  </w:style>
  <w:style w:type="paragraph" w:customStyle="1" w:styleId="C19A5B6D1D736141B819ABAD58E717A2">
    <w:name w:val="C19A5B6D1D736141B819ABAD58E717A2"/>
    <w:rsid w:val="005433AA"/>
  </w:style>
  <w:style w:type="paragraph" w:customStyle="1" w:styleId="1BF996FB48666448ABEEF3C7759DE610">
    <w:name w:val="1BF996FB48666448ABEEF3C7759DE610"/>
    <w:rsid w:val="005433AA"/>
  </w:style>
  <w:style w:type="paragraph" w:customStyle="1" w:styleId="D874C8514E7CAF4591918B99529AF6A6">
    <w:name w:val="D874C8514E7CAF4591918B99529AF6A6"/>
    <w:rsid w:val="005433AA"/>
  </w:style>
  <w:style w:type="paragraph" w:customStyle="1" w:styleId="9CCC9159A2548E48A848E7D77BBC0877">
    <w:name w:val="9CCC9159A2548E48A848E7D77BBC0877"/>
    <w:rsid w:val="005433AA"/>
  </w:style>
  <w:style w:type="paragraph" w:customStyle="1" w:styleId="D0B020406F4ED143B91EAC6AFB09B747">
    <w:name w:val="D0B020406F4ED143B91EAC6AFB09B747"/>
    <w:rsid w:val="005433AA"/>
  </w:style>
  <w:style w:type="paragraph" w:customStyle="1" w:styleId="51B828CB6EACA2409B16222174E115C2">
    <w:name w:val="51B828CB6EACA2409B16222174E115C2"/>
    <w:rsid w:val="005433AA"/>
  </w:style>
  <w:style w:type="paragraph" w:customStyle="1" w:styleId="53CD1D589F516B47942884610D492105">
    <w:name w:val="53CD1D589F516B47942884610D492105"/>
    <w:rsid w:val="005433AA"/>
  </w:style>
  <w:style w:type="paragraph" w:customStyle="1" w:styleId="5EA5DD2A67FAC2408AEE4613C9A1117E">
    <w:name w:val="5EA5DD2A67FAC2408AEE4613C9A1117E"/>
    <w:rsid w:val="005433AA"/>
  </w:style>
  <w:style w:type="paragraph" w:customStyle="1" w:styleId="53B011899C2B7F4FB5BFCE77D5172662">
    <w:name w:val="53B011899C2B7F4FB5BFCE77D5172662"/>
    <w:rsid w:val="005433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BABCF99D8F84CBF3BA419B402BB59">
    <w:name w:val="21FBABCF99D8F84CBF3BA419B402BB59"/>
  </w:style>
  <w:style w:type="paragraph" w:customStyle="1" w:styleId="36DCC383BB6E2F4D92D9B141E6039C0D">
    <w:name w:val="36DCC383BB6E2F4D92D9B141E6039C0D"/>
  </w:style>
  <w:style w:type="paragraph" w:customStyle="1" w:styleId="D52564FA2537304EB977BBAABD76FB16">
    <w:name w:val="D52564FA2537304EB977BBAABD76FB16"/>
  </w:style>
  <w:style w:type="paragraph" w:customStyle="1" w:styleId="A6C0BF66CA5BEE43A5DBEA98906418CF">
    <w:name w:val="A6C0BF66CA5BEE43A5DBEA98906418CF"/>
  </w:style>
  <w:style w:type="paragraph" w:customStyle="1" w:styleId="18A7434F72ECB54FA1217CF1382C5A73">
    <w:name w:val="18A7434F72ECB54FA1217CF1382C5A73"/>
  </w:style>
  <w:style w:type="paragraph" w:customStyle="1" w:styleId="F3BEBB4556DB1D47B12B15F78B60590E">
    <w:name w:val="F3BEBB4556DB1D47B12B15F78B60590E"/>
  </w:style>
  <w:style w:type="paragraph" w:customStyle="1" w:styleId="496E310E510C7C49A5BB67A86054D44C">
    <w:name w:val="496E310E510C7C49A5BB67A86054D44C"/>
  </w:style>
  <w:style w:type="paragraph" w:customStyle="1" w:styleId="3C387068A5AB7F4AAD6485CE98229CEC">
    <w:name w:val="3C387068A5AB7F4AAD6485CE98229CEC"/>
  </w:style>
  <w:style w:type="paragraph" w:customStyle="1" w:styleId="8A60FD33F8F8C04E9630702626F3041B">
    <w:name w:val="8A60FD33F8F8C04E9630702626F3041B"/>
  </w:style>
  <w:style w:type="paragraph" w:customStyle="1" w:styleId="DE7249229D9903439DE35A5346A79229">
    <w:name w:val="DE7249229D9903439DE35A5346A79229"/>
  </w:style>
  <w:style w:type="paragraph" w:customStyle="1" w:styleId="269E1E7F910E404886955380D0958637">
    <w:name w:val="269E1E7F910E404886955380D0958637"/>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FE15A756D8E2F44AF869561BB847A1F">
    <w:name w:val="CFE15A756D8E2F44AF869561BB847A1F"/>
  </w:style>
  <w:style w:type="paragraph" w:customStyle="1" w:styleId="4C4039B17231684E9C4FD9954D200B6A">
    <w:name w:val="4C4039B17231684E9C4FD9954D200B6A"/>
    <w:rsid w:val="005433AA"/>
  </w:style>
  <w:style w:type="paragraph" w:customStyle="1" w:styleId="1D0B5539254A63438377977710C41E5E">
    <w:name w:val="1D0B5539254A63438377977710C41E5E"/>
    <w:rsid w:val="005433AA"/>
  </w:style>
  <w:style w:type="paragraph" w:customStyle="1" w:styleId="9C91F2CE83D411489EA724853697AE92">
    <w:name w:val="9C91F2CE83D411489EA724853697AE92"/>
    <w:rsid w:val="005433AA"/>
  </w:style>
  <w:style w:type="paragraph" w:customStyle="1" w:styleId="CCE1BC86BE836742A4DDF2564CE75B47">
    <w:name w:val="CCE1BC86BE836742A4DDF2564CE75B47"/>
    <w:rsid w:val="005433AA"/>
  </w:style>
  <w:style w:type="paragraph" w:customStyle="1" w:styleId="001A76D488BEB549B14047AEA071BF91">
    <w:name w:val="001A76D488BEB549B14047AEA071BF91"/>
    <w:rsid w:val="005433AA"/>
  </w:style>
  <w:style w:type="paragraph" w:customStyle="1" w:styleId="F7A771E13442344BBAFEF5F5009D2690">
    <w:name w:val="F7A771E13442344BBAFEF5F5009D2690"/>
    <w:rsid w:val="005433AA"/>
  </w:style>
  <w:style w:type="paragraph" w:customStyle="1" w:styleId="AE84326C1E5A7D4393E8AC9F72FDE600">
    <w:name w:val="AE84326C1E5A7D4393E8AC9F72FDE600"/>
    <w:rsid w:val="005433AA"/>
  </w:style>
  <w:style w:type="paragraph" w:customStyle="1" w:styleId="1DDA8C224B0A334294BD051D73A3C66E">
    <w:name w:val="1DDA8C224B0A334294BD051D73A3C66E"/>
    <w:rsid w:val="005433AA"/>
  </w:style>
  <w:style w:type="paragraph" w:customStyle="1" w:styleId="7379BAF26A9C224AADF3BF6EE18D3E9E">
    <w:name w:val="7379BAF26A9C224AADF3BF6EE18D3E9E"/>
    <w:rsid w:val="005433AA"/>
  </w:style>
  <w:style w:type="paragraph" w:customStyle="1" w:styleId="C3A2C1E437A4FB4D85E932008DE0324D">
    <w:name w:val="C3A2C1E437A4FB4D85E932008DE0324D"/>
    <w:rsid w:val="005433AA"/>
  </w:style>
  <w:style w:type="paragraph" w:customStyle="1" w:styleId="748B7ED1B396ED4ABABCC5E2A2FC4F09">
    <w:name w:val="748B7ED1B396ED4ABABCC5E2A2FC4F09"/>
    <w:rsid w:val="005433AA"/>
  </w:style>
  <w:style w:type="paragraph" w:customStyle="1" w:styleId="4ECD7C3FC1A78744BD9C4439320AD249">
    <w:name w:val="4ECD7C3FC1A78744BD9C4439320AD249"/>
    <w:rsid w:val="005433AA"/>
  </w:style>
  <w:style w:type="paragraph" w:customStyle="1" w:styleId="3209781F3727EA4EA3C5E9FB475DB4E8">
    <w:name w:val="3209781F3727EA4EA3C5E9FB475DB4E8"/>
    <w:rsid w:val="005433AA"/>
  </w:style>
  <w:style w:type="paragraph" w:customStyle="1" w:styleId="C1257A68B3E66A4B82112B40024D81B0">
    <w:name w:val="C1257A68B3E66A4B82112B40024D81B0"/>
    <w:rsid w:val="005433AA"/>
  </w:style>
  <w:style w:type="paragraph" w:customStyle="1" w:styleId="1733218719AEFF47AC20A42C8A298B51">
    <w:name w:val="1733218719AEFF47AC20A42C8A298B51"/>
    <w:rsid w:val="005433AA"/>
  </w:style>
  <w:style w:type="paragraph" w:customStyle="1" w:styleId="C19A5B6D1D736141B819ABAD58E717A2">
    <w:name w:val="C19A5B6D1D736141B819ABAD58E717A2"/>
    <w:rsid w:val="005433AA"/>
  </w:style>
  <w:style w:type="paragraph" w:customStyle="1" w:styleId="1BF996FB48666448ABEEF3C7759DE610">
    <w:name w:val="1BF996FB48666448ABEEF3C7759DE610"/>
    <w:rsid w:val="005433AA"/>
  </w:style>
  <w:style w:type="paragraph" w:customStyle="1" w:styleId="D874C8514E7CAF4591918B99529AF6A6">
    <w:name w:val="D874C8514E7CAF4591918B99529AF6A6"/>
    <w:rsid w:val="005433AA"/>
  </w:style>
  <w:style w:type="paragraph" w:customStyle="1" w:styleId="9CCC9159A2548E48A848E7D77BBC0877">
    <w:name w:val="9CCC9159A2548E48A848E7D77BBC0877"/>
    <w:rsid w:val="005433AA"/>
  </w:style>
  <w:style w:type="paragraph" w:customStyle="1" w:styleId="D0B020406F4ED143B91EAC6AFB09B747">
    <w:name w:val="D0B020406F4ED143B91EAC6AFB09B747"/>
    <w:rsid w:val="005433AA"/>
  </w:style>
  <w:style w:type="paragraph" w:customStyle="1" w:styleId="51B828CB6EACA2409B16222174E115C2">
    <w:name w:val="51B828CB6EACA2409B16222174E115C2"/>
    <w:rsid w:val="005433AA"/>
  </w:style>
  <w:style w:type="paragraph" w:customStyle="1" w:styleId="53CD1D589F516B47942884610D492105">
    <w:name w:val="53CD1D589F516B47942884610D492105"/>
    <w:rsid w:val="005433AA"/>
  </w:style>
  <w:style w:type="paragraph" w:customStyle="1" w:styleId="5EA5DD2A67FAC2408AEE4613C9A1117E">
    <w:name w:val="5EA5DD2A67FAC2408AEE4613C9A1117E"/>
    <w:rsid w:val="005433AA"/>
  </w:style>
  <w:style w:type="paragraph" w:customStyle="1" w:styleId="53B011899C2B7F4FB5BFCE77D5172662">
    <w:name w:val="53B011899C2B7F4FB5BFCE77D5172662"/>
    <w:rsid w:val="00543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ACF2DD9-526F-C643-BE13-8A8774E8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184</TotalTime>
  <Pages>1</Pages>
  <Words>214</Words>
  <Characters>1226</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Gillis</dc:creator>
  <cp:keywords/>
  <dc:description/>
  <cp:lastModifiedBy>Jonathan Gillis</cp:lastModifiedBy>
  <cp:revision>6</cp:revision>
  <cp:lastPrinted>2013-10-07T20:35:00Z</cp:lastPrinted>
  <dcterms:created xsi:type="dcterms:W3CDTF">2013-10-03T22:26:00Z</dcterms:created>
  <dcterms:modified xsi:type="dcterms:W3CDTF">2013-10-07T21:04:00Z</dcterms:modified>
  <cp:category/>
</cp:coreProperties>
</file>